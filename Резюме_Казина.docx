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42A1" w14:textId="4A811B97" w:rsidR="00E01DB0" w:rsidRDefault="00E01DB0"/>
    <w:p w14:paraId="145340E3" w14:textId="77777777" w:rsidR="00E01DB0" w:rsidRDefault="00E01DB0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31"/>
        <w:gridCol w:w="684"/>
        <w:gridCol w:w="6167"/>
      </w:tblGrid>
      <w:tr w:rsidR="001B2ABD" w:rsidRPr="00D407B2" w14:paraId="0BB4E07B" w14:textId="77777777" w:rsidTr="00015E91">
        <w:trPr>
          <w:trHeight w:val="2167"/>
        </w:trPr>
        <w:tc>
          <w:tcPr>
            <w:tcW w:w="3431" w:type="dxa"/>
            <w:vAlign w:val="bottom"/>
          </w:tcPr>
          <w:p w14:paraId="6BD9041A" w14:textId="77777777" w:rsidR="001B2ABD" w:rsidRPr="00D407B2" w:rsidRDefault="00717C98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5F5557" wp14:editId="1A88ACE6">
                  <wp:simplePos x="871870" y="1924493"/>
                  <wp:positionH relativeFrom="margin">
                    <wp:posOffset>-76200</wp:posOffset>
                  </wp:positionH>
                  <wp:positionV relativeFrom="margin">
                    <wp:posOffset>-127635</wp:posOffset>
                  </wp:positionV>
                  <wp:extent cx="1275080" cy="1701165"/>
                  <wp:effectExtent l="0" t="0" r="127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х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80" cy="17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4" w:type="dxa"/>
          </w:tcPr>
          <w:p w14:paraId="7F7F4603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167" w:type="dxa"/>
            <w:vAlign w:val="bottom"/>
          </w:tcPr>
          <w:p w14:paraId="3ACDFECD" w14:textId="185EBF4D" w:rsidR="001B2ABD" w:rsidRPr="00140912" w:rsidRDefault="00E01DB0" w:rsidP="00E01DB0">
            <w:pPr>
              <w:pStyle w:val="a6"/>
              <w:rPr>
                <w:noProof/>
                <w:sz w:val="40"/>
                <w:szCs w:val="40"/>
              </w:rPr>
            </w:pPr>
            <w:r w:rsidRPr="00140912">
              <w:rPr>
                <w:noProof/>
                <w:sz w:val="40"/>
                <w:szCs w:val="40"/>
              </w:rPr>
              <w:t>Казина наталья александровна</w:t>
            </w:r>
          </w:p>
        </w:tc>
      </w:tr>
      <w:tr w:rsidR="001B2ABD" w:rsidRPr="00D407B2" w14:paraId="3EA72A51" w14:textId="77777777" w:rsidTr="00015E91">
        <w:trPr>
          <w:trHeight w:val="4978"/>
        </w:trPr>
        <w:tc>
          <w:tcPr>
            <w:tcW w:w="3431" w:type="dxa"/>
          </w:tcPr>
          <w:p w14:paraId="351498A4" w14:textId="77777777" w:rsidR="001B2ABD" w:rsidRPr="000F540D" w:rsidRDefault="000F540D" w:rsidP="00036450">
            <w:pPr>
              <w:pStyle w:val="31"/>
              <w:rPr>
                <w:noProof/>
              </w:rPr>
            </w:pPr>
            <w:r>
              <w:rPr>
                <w:noProof/>
              </w:rPr>
              <w:t>личные данные</w:t>
            </w:r>
          </w:p>
          <w:p w14:paraId="723089C4" w14:textId="0F45C4C4" w:rsidR="00036450" w:rsidRPr="007D7E4D" w:rsidRDefault="000F540D" w:rsidP="000F540D">
            <w:pPr>
              <w:rPr>
                <w:noProof/>
              </w:rPr>
            </w:pPr>
            <w:r>
              <w:rPr>
                <w:noProof/>
              </w:rPr>
              <w:t>Студент</w:t>
            </w:r>
          </w:p>
          <w:p w14:paraId="4B221B44" w14:textId="77777777" w:rsidR="000F540D" w:rsidRDefault="000F540D" w:rsidP="000F540D">
            <w:pPr>
              <w:rPr>
                <w:noProof/>
              </w:rPr>
            </w:pPr>
            <w:r>
              <w:rPr>
                <w:noProof/>
              </w:rPr>
              <w:t>Дата рождения: 20.06.2002</w:t>
            </w:r>
          </w:p>
          <w:p w14:paraId="767CCB4E" w14:textId="77777777" w:rsidR="00036450" w:rsidRPr="00D407B2" w:rsidRDefault="000F540D" w:rsidP="00036450">
            <w:pPr>
              <w:rPr>
                <w:noProof/>
              </w:rPr>
            </w:pPr>
            <w:r>
              <w:rPr>
                <w:noProof/>
              </w:rPr>
              <w:t>Гражданство: РФ</w:t>
            </w:r>
          </w:p>
          <w:sdt>
            <w:sdtPr>
              <w:rPr>
                <w:noProof/>
              </w:rPr>
              <w:id w:val="-1954003311"/>
              <w:placeholder>
                <w:docPart w:val="61162031F1374B269FC44486D5DA8099"/>
              </w:placeholder>
              <w:temporary/>
              <w:showingPlcHdr/>
              <w15:appearance w15:val="hidden"/>
            </w:sdtPr>
            <w:sdtEndPr/>
            <w:sdtContent>
              <w:p w14:paraId="2C9053BE" w14:textId="77777777" w:rsidR="00036450" w:rsidRPr="00D407B2" w:rsidRDefault="00CB0055" w:rsidP="00CB0055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7158CAB8824F4882993D632BBFD34EFF"/>
              </w:placeholder>
              <w:temporary/>
              <w:showingPlcHdr/>
              <w15:appearance w15:val="hidden"/>
            </w:sdtPr>
            <w:sdtEndPr/>
            <w:sdtContent>
              <w:p w14:paraId="37E962C9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ТЕЛЕФОН:</w:t>
                </w:r>
              </w:p>
            </w:sdtContent>
          </w:sdt>
          <w:p w14:paraId="0F7F8CCB" w14:textId="77777777" w:rsidR="004D3011" w:rsidRPr="00D407B2" w:rsidRDefault="000F540D" w:rsidP="004D3011">
            <w:pPr>
              <w:rPr>
                <w:noProof/>
              </w:rPr>
            </w:pPr>
            <w:r>
              <w:rPr>
                <w:noProof/>
              </w:rPr>
              <w:t>+79826435514</w:t>
            </w:r>
          </w:p>
          <w:p w14:paraId="2B48FE12" w14:textId="77777777" w:rsidR="004D3011" w:rsidRPr="00D407B2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2226F36FB30847FCA6559BD9DB80D99D"/>
              </w:placeholder>
              <w:temporary/>
              <w:showingPlcHdr/>
              <w15:appearance w15:val="hidden"/>
            </w:sdtPr>
            <w:sdtEndPr/>
            <w:sdtContent>
              <w:p w14:paraId="2A47C677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ЭЛЕКТРОННАЯ ПОЧТА:</w:t>
                </w:r>
              </w:p>
            </w:sdtContent>
          </w:sdt>
          <w:p w14:paraId="1E95997A" w14:textId="4F0F10FB" w:rsidR="004142CD" w:rsidRPr="000F540D" w:rsidRDefault="000F540D" w:rsidP="004142CD">
            <w:pPr>
              <w:rPr>
                <w:noProof/>
              </w:rPr>
            </w:pPr>
            <w:r>
              <w:rPr>
                <w:noProof/>
                <w:color w:val="B85A22" w:themeColor="accent2" w:themeShade="BF"/>
                <w:u w:val="single"/>
                <w:lang w:val="en-US"/>
              </w:rPr>
              <w:t>Rabbit</w:t>
            </w:r>
            <w:r w:rsidR="00684193">
              <w:rPr>
                <w:noProof/>
                <w:color w:val="B85A22" w:themeColor="accent2" w:themeShade="BF"/>
                <w:u w:val="single"/>
              </w:rPr>
              <w:t>.</w:t>
            </w:r>
            <w:r>
              <w:rPr>
                <w:noProof/>
                <w:color w:val="B85A22" w:themeColor="accent2" w:themeShade="BF"/>
                <w:u w:val="single"/>
                <w:lang w:val="en-US"/>
              </w:rPr>
              <w:t>rulit</w:t>
            </w:r>
            <w:r w:rsidRPr="000F540D">
              <w:rPr>
                <w:noProof/>
                <w:color w:val="B85A22" w:themeColor="accent2" w:themeShade="BF"/>
                <w:u w:val="single"/>
              </w:rPr>
              <w:t>@</w:t>
            </w:r>
            <w:r>
              <w:rPr>
                <w:noProof/>
                <w:color w:val="B85A22" w:themeColor="accent2" w:themeShade="BF"/>
                <w:u w:val="single"/>
                <w:lang w:val="en-US"/>
              </w:rPr>
              <w:t>gmail</w:t>
            </w:r>
            <w:r w:rsidRPr="000F540D">
              <w:rPr>
                <w:noProof/>
                <w:color w:val="B85A22" w:themeColor="accent2" w:themeShade="BF"/>
                <w:u w:val="single"/>
              </w:rPr>
              <w:t>.</w:t>
            </w:r>
            <w:r>
              <w:rPr>
                <w:noProof/>
                <w:color w:val="B85A22" w:themeColor="accent2" w:themeShade="BF"/>
                <w:u w:val="single"/>
                <w:lang w:val="en-US"/>
              </w:rPr>
              <w:t>com</w:t>
            </w:r>
          </w:p>
          <w:p w14:paraId="6C2D936B" w14:textId="77777777" w:rsidR="004D3011" w:rsidRPr="00D407B2" w:rsidRDefault="000F540D" w:rsidP="00CB0055">
            <w:pPr>
              <w:pStyle w:val="31"/>
              <w:rPr>
                <w:noProof/>
              </w:rPr>
            </w:pPr>
            <w:r>
              <w:rPr>
                <w:noProof/>
              </w:rPr>
              <w:t>Владение языками</w:t>
            </w:r>
          </w:p>
          <w:p w14:paraId="2B7D4F42" w14:textId="77777777" w:rsidR="004D3011" w:rsidRDefault="000F540D" w:rsidP="004D3011">
            <w:pPr>
              <w:rPr>
                <w:noProof/>
              </w:rPr>
            </w:pPr>
            <w:r>
              <w:rPr>
                <w:noProof/>
              </w:rPr>
              <w:t>Русский (родной)</w:t>
            </w:r>
          </w:p>
          <w:p w14:paraId="0156534C" w14:textId="09439A36" w:rsidR="000F540D" w:rsidRDefault="000F540D" w:rsidP="004D3011">
            <w:pPr>
              <w:rPr>
                <w:noProof/>
              </w:rPr>
            </w:pPr>
            <w:r>
              <w:rPr>
                <w:noProof/>
              </w:rPr>
              <w:t>Английский (</w:t>
            </w:r>
            <w:r w:rsidR="00DB4D5D">
              <w:rPr>
                <w:noProof/>
              </w:rPr>
              <w:t>С1</w:t>
            </w:r>
            <w:r>
              <w:rPr>
                <w:noProof/>
              </w:rPr>
              <w:t>)</w:t>
            </w:r>
          </w:p>
          <w:p w14:paraId="017FB980" w14:textId="08182D9D" w:rsidR="00DB4D5D" w:rsidRDefault="00DB4D5D" w:rsidP="004D3011">
            <w:pPr>
              <w:rPr>
                <w:noProof/>
              </w:rPr>
            </w:pPr>
            <w:r>
              <w:rPr>
                <w:noProof/>
              </w:rPr>
              <w:t>Немецкий (А2)</w:t>
            </w:r>
          </w:p>
          <w:p w14:paraId="229A9250" w14:textId="2B177154" w:rsidR="00DB4D5D" w:rsidRPr="00D407B2" w:rsidRDefault="00DB4D5D" w:rsidP="004D3011">
            <w:pPr>
              <w:rPr>
                <w:noProof/>
              </w:rPr>
            </w:pPr>
            <w:r>
              <w:rPr>
                <w:noProof/>
              </w:rPr>
              <w:t>Китайский (А</w:t>
            </w:r>
            <w:r w:rsidR="00CB700C">
              <w:rPr>
                <w:noProof/>
              </w:rPr>
              <w:t>2</w:t>
            </w:r>
            <w:r>
              <w:rPr>
                <w:noProof/>
              </w:rPr>
              <w:t>)</w:t>
            </w:r>
          </w:p>
          <w:p w14:paraId="67C6468D" w14:textId="77777777" w:rsidR="004D3011" w:rsidRDefault="004D3011" w:rsidP="004D3011">
            <w:pPr>
              <w:rPr>
                <w:noProof/>
              </w:rPr>
            </w:pPr>
          </w:p>
          <w:p w14:paraId="22DE54E2" w14:textId="3ACC1A54" w:rsidR="00C54025" w:rsidRDefault="00015E91" w:rsidP="004D3011">
            <w:pPr>
              <w:rPr>
                <w:b/>
                <w:bCs/>
                <w:noProof/>
                <w:color w:val="548AB7" w:themeColor="accent1" w:themeShade="BF"/>
                <w:sz w:val="22"/>
              </w:rPr>
            </w:pPr>
            <w:r w:rsidRPr="00015E91">
              <w:rPr>
                <w:b/>
                <w:bCs/>
                <w:noProof/>
                <w:color w:val="548AB7" w:themeColor="accent1" w:themeShade="BF"/>
                <w:sz w:val="22"/>
              </w:rPr>
              <w:t>ПОРТФ</w:t>
            </w:r>
            <w:r>
              <w:rPr>
                <w:b/>
                <w:bCs/>
                <w:noProof/>
                <w:color w:val="548AB7" w:themeColor="accent1" w:themeShade="BF"/>
                <w:sz w:val="22"/>
              </w:rPr>
              <w:t>О</w:t>
            </w:r>
            <w:r w:rsidRPr="00015E91">
              <w:rPr>
                <w:b/>
                <w:bCs/>
                <w:noProof/>
                <w:color w:val="548AB7" w:themeColor="accent1" w:themeShade="BF"/>
                <w:sz w:val="22"/>
              </w:rPr>
              <w:t xml:space="preserve">ЛИО </w:t>
            </w:r>
          </w:p>
          <w:p w14:paraId="57FB719A" w14:textId="644B8C14" w:rsidR="00015E91" w:rsidRDefault="00A10DA5" w:rsidP="004D3011">
            <w:pPr>
              <w:rPr>
                <w:rStyle w:val="ab"/>
                <w:noProof/>
                <w:sz w:val="22"/>
              </w:rPr>
            </w:pPr>
            <w:hyperlink r:id="rId11" w:history="1">
              <w:r w:rsidR="00015E91" w:rsidRPr="00015E91">
                <w:rPr>
                  <w:rStyle w:val="ab"/>
                  <w:noProof/>
                  <w:sz w:val="22"/>
                </w:rPr>
                <w:t>https://github.com/HedgehogOne/Portfolio/tree/main</w:t>
              </w:r>
            </w:hyperlink>
          </w:p>
          <w:p w14:paraId="4149B840" w14:textId="442E590C" w:rsidR="00923ECC" w:rsidRDefault="00923ECC" w:rsidP="004D3011">
            <w:pPr>
              <w:rPr>
                <w:rStyle w:val="ab"/>
              </w:rPr>
            </w:pPr>
          </w:p>
          <w:p w14:paraId="19D05342" w14:textId="32F2ACDC" w:rsidR="00015E91" w:rsidRPr="00C54025" w:rsidRDefault="00015E91" w:rsidP="00437EAD">
            <w:pPr>
              <w:rPr>
                <w:noProof/>
                <w:sz w:val="22"/>
              </w:rPr>
            </w:pPr>
          </w:p>
        </w:tc>
        <w:tc>
          <w:tcPr>
            <w:tcW w:w="684" w:type="dxa"/>
          </w:tcPr>
          <w:p w14:paraId="6816D527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167" w:type="dxa"/>
          </w:tcPr>
          <w:sdt>
            <w:sdtPr>
              <w:rPr>
                <w:noProof/>
              </w:rPr>
              <w:id w:val="1049110328"/>
              <w:placeholder>
                <w:docPart w:val="13683A295D60443AB9D1F187742ABD60"/>
              </w:placeholder>
              <w:temporary/>
              <w:showingPlcHdr/>
              <w15:appearance w15:val="hidden"/>
            </w:sdtPr>
            <w:sdtEndPr/>
            <w:sdtContent>
              <w:p w14:paraId="4EFC32A0" w14:textId="77777777" w:rsidR="001B2ABD" w:rsidRPr="00D407B2" w:rsidRDefault="00E25A26" w:rsidP="00036450">
                <w:pPr>
                  <w:pStyle w:val="2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ОБРАЗОВАНИЕ</w:t>
                </w:r>
              </w:p>
            </w:sdtContent>
          </w:sdt>
          <w:p w14:paraId="3C2F0ED3" w14:textId="77777777" w:rsidR="00036450" w:rsidRPr="0061552B" w:rsidRDefault="00292D91" w:rsidP="00B359E4">
            <w:pPr>
              <w:pStyle w:val="41"/>
              <w:rPr>
                <w:noProof/>
                <w:sz w:val="16"/>
                <w:szCs w:val="16"/>
              </w:rPr>
            </w:pPr>
            <w:r w:rsidRPr="0061552B">
              <w:rPr>
                <w:noProof/>
                <w:sz w:val="16"/>
                <w:szCs w:val="16"/>
              </w:rPr>
              <w:t>МАОУ СОШ №167</w:t>
            </w:r>
          </w:p>
          <w:p w14:paraId="62B294BD" w14:textId="7800FA03" w:rsidR="00E01DB0" w:rsidRPr="0061552B" w:rsidRDefault="00292D91" w:rsidP="00E01DB0">
            <w:pPr>
              <w:pStyle w:val="a9"/>
              <w:rPr>
                <w:noProof/>
                <w:sz w:val="16"/>
                <w:szCs w:val="16"/>
              </w:rPr>
            </w:pPr>
            <w:r w:rsidRPr="0061552B">
              <w:rPr>
                <w:noProof/>
                <w:sz w:val="16"/>
                <w:szCs w:val="16"/>
              </w:rPr>
              <w:t>09/2009</w:t>
            </w:r>
            <w:r w:rsidR="00036450" w:rsidRPr="0061552B">
              <w:rPr>
                <w:noProof/>
                <w:sz w:val="16"/>
                <w:szCs w:val="16"/>
                <w:lang w:bidi="ru-RU"/>
              </w:rPr>
              <w:t xml:space="preserve"> — </w:t>
            </w:r>
            <w:r w:rsidRPr="0061552B">
              <w:rPr>
                <w:noProof/>
                <w:sz w:val="16"/>
                <w:szCs w:val="16"/>
              </w:rPr>
              <w:t>05/2020</w:t>
            </w:r>
          </w:p>
          <w:p w14:paraId="0628A733" w14:textId="77777777" w:rsidR="00036450" w:rsidRPr="0061552B" w:rsidRDefault="00292D91" w:rsidP="00B359E4">
            <w:pPr>
              <w:pStyle w:val="41"/>
              <w:rPr>
                <w:noProof/>
                <w:sz w:val="16"/>
                <w:szCs w:val="16"/>
              </w:rPr>
            </w:pPr>
            <w:r w:rsidRPr="0061552B">
              <w:rPr>
                <w:noProof/>
                <w:sz w:val="16"/>
                <w:szCs w:val="16"/>
              </w:rPr>
              <w:t xml:space="preserve">Уральский  федеральный университет им.первого президента России Б.Н.Ельцина </w:t>
            </w:r>
          </w:p>
          <w:p w14:paraId="60A3101E" w14:textId="3D299528" w:rsidR="00036450" w:rsidRPr="0061552B" w:rsidRDefault="00292D91" w:rsidP="00B359E4">
            <w:pPr>
              <w:pStyle w:val="a9"/>
              <w:rPr>
                <w:noProof/>
                <w:sz w:val="16"/>
                <w:szCs w:val="16"/>
              </w:rPr>
            </w:pPr>
            <w:r w:rsidRPr="0061552B">
              <w:rPr>
                <w:noProof/>
                <w:sz w:val="16"/>
                <w:szCs w:val="16"/>
              </w:rPr>
              <w:t>09/2020</w:t>
            </w:r>
            <w:r w:rsidR="00036450" w:rsidRPr="0061552B">
              <w:rPr>
                <w:noProof/>
                <w:sz w:val="16"/>
                <w:szCs w:val="16"/>
                <w:lang w:bidi="ru-RU"/>
              </w:rPr>
              <w:t> —</w:t>
            </w:r>
            <w:r w:rsidR="00140912" w:rsidRPr="0061552B">
              <w:rPr>
                <w:noProof/>
                <w:sz w:val="16"/>
                <w:szCs w:val="16"/>
                <w:lang w:bidi="ru-RU"/>
              </w:rPr>
              <w:t xml:space="preserve"> </w:t>
            </w:r>
            <w:r w:rsidR="00DB4D5D" w:rsidRPr="0061552B">
              <w:rPr>
                <w:noProof/>
                <w:sz w:val="16"/>
                <w:szCs w:val="16"/>
                <w:lang w:bidi="ru-RU"/>
              </w:rPr>
              <w:t>06/2024</w:t>
            </w:r>
          </w:p>
          <w:p w14:paraId="6AAE2F65" w14:textId="77777777" w:rsidR="00292D91" w:rsidRPr="0061552B" w:rsidRDefault="00292D91" w:rsidP="001424E5">
            <w:pPr>
              <w:rPr>
                <w:noProof/>
                <w:sz w:val="16"/>
                <w:szCs w:val="16"/>
                <w:lang w:bidi="ru-RU"/>
              </w:rPr>
            </w:pPr>
            <w:r w:rsidRPr="0061552B">
              <w:rPr>
                <w:noProof/>
                <w:sz w:val="16"/>
                <w:szCs w:val="16"/>
                <w:lang w:bidi="ru-RU"/>
              </w:rPr>
              <w:t xml:space="preserve">Кафедра иностраннных языков, департамент лингвистики </w:t>
            </w:r>
          </w:p>
          <w:p w14:paraId="0B5A015A" w14:textId="7D878DF0" w:rsidR="004142CD" w:rsidRPr="0061552B" w:rsidRDefault="00292D91" w:rsidP="00036450">
            <w:pPr>
              <w:rPr>
                <w:noProof/>
                <w:sz w:val="16"/>
                <w:szCs w:val="16"/>
                <w:lang w:bidi="ru-RU"/>
              </w:rPr>
            </w:pPr>
            <w:r w:rsidRPr="0061552B">
              <w:rPr>
                <w:noProof/>
                <w:sz w:val="16"/>
                <w:szCs w:val="16"/>
                <w:u w:val="single"/>
                <w:lang w:bidi="ru-RU"/>
              </w:rPr>
              <w:t>Образовательная программа</w:t>
            </w:r>
            <w:r w:rsidRPr="0061552B">
              <w:rPr>
                <w:noProof/>
                <w:sz w:val="16"/>
                <w:szCs w:val="16"/>
                <w:lang w:bidi="ru-RU"/>
              </w:rPr>
              <w:t xml:space="preserve">: современный перевод и переводоведение </w:t>
            </w:r>
          </w:p>
          <w:p w14:paraId="6140057D" w14:textId="24AC4871" w:rsidR="00140912" w:rsidRPr="0061552B" w:rsidRDefault="00140912" w:rsidP="00036450">
            <w:pPr>
              <w:rPr>
                <w:noProof/>
                <w:sz w:val="16"/>
                <w:szCs w:val="16"/>
                <w:lang w:bidi="ru-RU"/>
              </w:rPr>
            </w:pPr>
            <w:r w:rsidRPr="0061552B">
              <w:rPr>
                <w:noProof/>
                <w:sz w:val="16"/>
                <w:szCs w:val="16"/>
                <w:lang w:bidi="ru-RU"/>
              </w:rPr>
              <w:t>09/2024 — по наст.время</w:t>
            </w:r>
          </w:p>
          <w:p w14:paraId="0F6BCE12" w14:textId="3B440F9C" w:rsidR="00140912" w:rsidRPr="0061552B" w:rsidRDefault="0061552B" w:rsidP="00036450">
            <w:pPr>
              <w:rPr>
                <w:noProof/>
                <w:sz w:val="16"/>
                <w:szCs w:val="16"/>
                <w:lang w:bidi="ru-RU"/>
              </w:rPr>
            </w:pPr>
            <w:r w:rsidRPr="0061552B">
              <w:rPr>
                <w:noProof/>
                <w:sz w:val="16"/>
                <w:szCs w:val="16"/>
                <w:lang w:bidi="ru-RU"/>
              </w:rPr>
              <w:t xml:space="preserve">Кафедра иностраннных языков, департамент лингвистики </w:t>
            </w:r>
          </w:p>
          <w:p w14:paraId="58BCD45C" w14:textId="0FFADEB1" w:rsidR="00140912" w:rsidRPr="0061552B" w:rsidRDefault="00CB700C" w:rsidP="00036450">
            <w:pPr>
              <w:rPr>
                <w:noProof/>
                <w:sz w:val="16"/>
                <w:szCs w:val="16"/>
                <w:lang w:bidi="ru-RU"/>
              </w:rPr>
            </w:pPr>
            <w:r w:rsidRPr="0061552B">
              <w:rPr>
                <w:noProof/>
                <w:sz w:val="16"/>
                <w:szCs w:val="16"/>
                <w:u w:val="single"/>
                <w:lang w:bidi="ru-RU"/>
              </w:rPr>
              <w:t>Образовательная программа</w:t>
            </w:r>
            <w:r w:rsidRPr="0061552B">
              <w:rPr>
                <w:noProof/>
                <w:sz w:val="16"/>
                <w:szCs w:val="16"/>
                <w:lang w:bidi="ru-RU"/>
              </w:rPr>
              <w:t xml:space="preserve">: </w:t>
            </w:r>
            <w:r w:rsidR="00140912" w:rsidRPr="0061552B">
              <w:rPr>
                <w:noProof/>
                <w:sz w:val="16"/>
                <w:szCs w:val="16"/>
                <w:lang w:bidi="ru-RU"/>
              </w:rPr>
              <w:t>Устный перевод, межкультурная коммуникация и когнитивная лингвистика</w:t>
            </w:r>
          </w:p>
          <w:p w14:paraId="16F29F9B" w14:textId="77777777" w:rsidR="00036450" w:rsidRPr="00D407B2" w:rsidRDefault="000F540D" w:rsidP="00036450">
            <w:pPr>
              <w:pStyle w:val="21"/>
              <w:rPr>
                <w:noProof/>
              </w:rPr>
            </w:pPr>
            <w:r>
              <w:rPr>
                <w:noProof/>
              </w:rPr>
              <w:t>Достижения</w:t>
            </w:r>
          </w:p>
          <w:p w14:paraId="31C2A166" w14:textId="7E626B69" w:rsidR="00DB4D5D" w:rsidRPr="00CB700C" w:rsidRDefault="00DB4D5D" w:rsidP="00DB4D5D">
            <w:pPr>
              <w:rPr>
                <w:noProof/>
                <w:sz w:val="17"/>
                <w:szCs w:val="17"/>
              </w:rPr>
            </w:pPr>
            <w:r w:rsidRPr="00CB700C">
              <w:rPr>
                <w:noProof/>
                <w:sz w:val="17"/>
                <w:szCs w:val="17"/>
              </w:rPr>
              <w:t>- Владение иностранными языками: свободное владение английским языком, базовые знания немецкого</w:t>
            </w:r>
            <w:r w:rsidR="00CB700C">
              <w:rPr>
                <w:noProof/>
                <w:sz w:val="17"/>
                <w:szCs w:val="17"/>
              </w:rPr>
              <w:t xml:space="preserve"> и китайского.</w:t>
            </w:r>
          </w:p>
          <w:p w14:paraId="12B684D9" w14:textId="77777777" w:rsidR="00DB4D5D" w:rsidRPr="00CB700C" w:rsidRDefault="00DB4D5D" w:rsidP="00DB4D5D">
            <w:pPr>
              <w:rPr>
                <w:noProof/>
                <w:sz w:val="17"/>
                <w:szCs w:val="17"/>
              </w:rPr>
            </w:pPr>
            <w:r w:rsidRPr="00CB700C">
              <w:rPr>
                <w:noProof/>
                <w:sz w:val="17"/>
                <w:szCs w:val="17"/>
              </w:rPr>
              <w:t>- Образование: красный диплом с отличием в области лингвистики.</w:t>
            </w:r>
          </w:p>
          <w:p w14:paraId="7F13348C" w14:textId="77777777" w:rsidR="00DB4D5D" w:rsidRPr="00CB700C" w:rsidRDefault="00DB4D5D" w:rsidP="00DB4D5D">
            <w:pPr>
              <w:rPr>
                <w:noProof/>
                <w:sz w:val="17"/>
                <w:szCs w:val="17"/>
              </w:rPr>
            </w:pPr>
            <w:r w:rsidRPr="00CB700C">
              <w:rPr>
                <w:noProof/>
                <w:sz w:val="17"/>
                <w:szCs w:val="17"/>
              </w:rPr>
              <w:t>- Научные публикации: автор двух научных статей, опубликованных в рецензируемых журналах, посвященных актуальным вопросам лингвистики.</w:t>
            </w:r>
          </w:p>
          <w:p w14:paraId="2D381844" w14:textId="1ED3D626" w:rsidR="000F540D" w:rsidRPr="00CB700C" w:rsidRDefault="00DB4D5D" w:rsidP="00DB4D5D">
            <w:pPr>
              <w:rPr>
                <w:noProof/>
                <w:sz w:val="17"/>
                <w:szCs w:val="17"/>
              </w:rPr>
            </w:pPr>
            <w:r w:rsidRPr="00CB700C">
              <w:rPr>
                <w:noProof/>
                <w:sz w:val="17"/>
                <w:szCs w:val="17"/>
              </w:rPr>
              <w:t>- Участие в конференциях: представление научных работ на международных конференциях по лингвистике.</w:t>
            </w:r>
          </w:p>
          <w:p w14:paraId="4F29C748" w14:textId="25E969E1" w:rsidR="00140912" w:rsidRPr="00CB700C" w:rsidRDefault="00140912" w:rsidP="00DB4D5D">
            <w:pPr>
              <w:rPr>
                <w:noProof/>
                <w:sz w:val="17"/>
                <w:szCs w:val="17"/>
              </w:rPr>
            </w:pPr>
            <w:r w:rsidRPr="00CB700C">
              <w:rPr>
                <w:noProof/>
                <w:sz w:val="17"/>
                <w:szCs w:val="17"/>
              </w:rPr>
              <w:t>-Сертификат о прохождении курса «Управление переводческими проектами».</w:t>
            </w:r>
            <w:r w:rsidR="0061552B" w:rsidRPr="00CB700C">
              <w:rPr>
                <w:noProof/>
                <w:sz w:val="17"/>
                <w:szCs w:val="17"/>
              </w:rPr>
              <w:t>(перевод</w:t>
            </w:r>
            <w:r w:rsidR="0061552B" w:rsidRPr="00CB700C">
              <w:rPr>
                <w:noProof/>
                <w:sz w:val="17"/>
                <w:szCs w:val="17"/>
                <w:lang w:val="en-US"/>
              </w:rPr>
              <w:t>ONE</w:t>
            </w:r>
            <w:r w:rsidR="0061552B" w:rsidRPr="00CB700C">
              <w:rPr>
                <w:noProof/>
                <w:sz w:val="17"/>
                <w:szCs w:val="17"/>
              </w:rPr>
              <w:t>)</w:t>
            </w:r>
          </w:p>
          <w:p w14:paraId="664C082D" w14:textId="26EE7ACA" w:rsidR="00140912" w:rsidRPr="00CB700C" w:rsidRDefault="00140912" w:rsidP="00DB4D5D">
            <w:pPr>
              <w:rPr>
                <w:noProof/>
                <w:sz w:val="17"/>
                <w:szCs w:val="17"/>
              </w:rPr>
            </w:pPr>
            <w:r w:rsidRPr="00CB700C">
              <w:rPr>
                <w:noProof/>
                <w:sz w:val="17"/>
                <w:szCs w:val="17"/>
              </w:rPr>
              <w:t>-Сертификат о прохождении курса «Основы технического перевода».</w:t>
            </w:r>
            <w:r w:rsidR="0061552B" w:rsidRPr="00CB700C">
              <w:rPr>
                <w:noProof/>
                <w:sz w:val="17"/>
                <w:szCs w:val="17"/>
              </w:rPr>
              <w:t xml:space="preserve"> (перевод</w:t>
            </w:r>
            <w:r w:rsidR="0061552B" w:rsidRPr="00CB700C">
              <w:rPr>
                <w:noProof/>
                <w:sz w:val="17"/>
                <w:szCs w:val="17"/>
                <w:lang w:val="en-US"/>
              </w:rPr>
              <w:t>ONE</w:t>
            </w:r>
            <w:r w:rsidR="0061552B" w:rsidRPr="00CB700C">
              <w:rPr>
                <w:noProof/>
                <w:sz w:val="17"/>
                <w:szCs w:val="17"/>
              </w:rPr>
              <w:t>)</w:t>
            </w:r>
          </w:p>
          <w:p w14:paraId="242BBE46" w14:textId="4F1F4A43" w:rsidR="00100F28" w:rsidRPr="00CB700C" w:rsidRDefault="00100F28" w:rsidP="00DB4D5D">
            <w:pPr>
              <w:rPr>
                <w:noProof/>
                <w:sz w:val="17"/>
                <w:szCs w:val="17"/>
              </w:rPr>
            </w:pPr>
            <w:r w:rsidRPr="00CB700C">
              <w:rPr>
                <w:noProof/>
                <w:sz w:val="17"/>
                <w:szCs w:val="17"/>
              </w:rPr>
              <w:t xml:space="preserve">-Опыт работы с </w:t>
            </w:r>
            <w:r w:rsidR="0061552B" w:rsidRPr="00CB700C">
              <w:rPr>
                <w:noProof/>
                <w:sz w:val="17"/>
                <w:szCs w:val="17"/>
              </w:rPr>
              <w:t>иностранными делигациями</w:t>
            </w:r>
            <w:r w:rsidRPr="00CB700C">
              <w:rPr>
                <w:noProof/>
                <w:sz w:val="17"/>
                <w:szCs w:val="17"/>
              </w:rPr>
              <w:t>.</w:t>
            </w:r>
          </w:p>
          <w:p w14:paraId="5C07AB9D" w14:textId="77777777" w:rsidR="00036450" w:rsidRDefault="00B06991" w:rsidP="00036450">
            <w:pPr>
              <w:pStyle w:val="21"/>
              <w:rPr>
                <w:noProof/>
              </w:rPr>
            </w:pPr>
            <w:r>
              <w:rPr>
                <w:noProof/>
              </w:rPr>
              <w:t>Умения и личные навыки</w:t>
            </w:r>
          </w:p>
          <w:p w14:paraId="5074C78F" w14:textId="1558C282" w:rsidR="00282211" w:rsidRPr="00100F28" w:rsidRDefault="00282211" w:rsidP="00282211">
            <w:pPr>
              <w:rPr>
                <w:sz w:val="17"/>
                <w:szCs w:val="17"/>
              </w:rPr>
            </w:pPr>
            <w:r>
              <w:t xml:space="preserve"> </w:t>
            </w:r>
            <w:r w:rsidRPr="00100F28">
              <w:rPr>
                <w:sz w:val="17"/>
                <w:szCs w:val="17"/>
              </w:rPr>
              <w:t>- Уверенный пользователь ПК.</w:t>
            </w:r>
          </w:p>
          <w:p w14:paraId="3D4596E2" w14:textId="092AB392" w:rsidR="00282211" w:rsidRPr="00100F28" w:rsidRDefault="00776CB6" w:rsidP="00282211">
            <w:pPr>
              <w:rPr>
                <w:sz w:val="17"/>
                <w:szCs w:val="17"/>
              </w:rPr>
            </w:pPr>
            <w:r w:rsidRPr="00100F28">
              <w:rPr>
                <w:sz w:val="17"/>
                <w:szCs w:val="17"/>
              </w:rPr>
              <w:t xml:space="preserve"> </w:t>
            </w:r>
            <w:r w:rsidR="00282211" w:rsidRPr="00100F28">
              <w:rPr>
                <w:sz w:val="17"/>
                <w:szCs w:val="17"/>
              </w:rPr>
              <w:t>- Кросс-культурная коммуникация: опыт работы в международной среде, знание нескольких языков, что позволяет успешно взаимодействовать с людьми из разных культур.</w:t>
            </w:r>
          </w:p>
          <w:p w14:paraId="4637A04F" w14:textId="79D08A26" w:rsidR="00282211" w:rsidRPr="00100F28" w:rsidRDefault="00282211" w:rsidP="00282211">
            <w:pPr>
              <w:rPr>
                <w:sz w:val="17"/>
                <w:szCs w:val="17"/>
              </w:rPr>
            </w:pPr>
            <w:r w:rsidRPr="00100F28">
              <w:rPr>
                <w:sz w:val="17"/>
                <w:szCs w:val="17"/>
              </w:rPr>
              <w:t>- Креативное решение проблем: использование нестандартных подходов и методов (например, метод "мозгового штурма" или "обратного мышления") для нахождения инновационных решений.</w:t>
            </w:r>
          </w:p>
          <w:p w14:paraId="5050CFF6" w14:textId="545D36FC" w:rsidR="00282211" w:rsidRPr="00100F28" w:rsidRDefault="00282211" w:rsidP="00282211">
            <w:pPr>
              <w:rPr>
                <w:sz w:val="17"/>
                <w:szCs w:val="17"/>
              </w:rPr>
            </w:pPr>
            <w:r w:rsidRPr="00100F28">
              <w:rPr>
                <w:sz w:val="17"/>
                <w:szCs w:val="17"/>
              </w:rPr>
              <w:t>- Стратегическое мышление: умение видеть картину в целом и разрабатывать долгосрочные планы, которые учитывают как текущие, так и будущие тренды.</w:t>
            </w:r>
          </w:p>
          <w:p w14:paraId="171332B2" w14:textId="6A7EB716" w:rsidR="00E01DB0" w:rsidRDefault="00E01DB0" w:rsidP="00282211">
            <w:pPr>
              <w:rPr>
                <w:sz w:val="17"/>
                <w:szCs w:val="17"/>
              </w:rPr>
            </w:pPr>
            <w:r w:rsidRPr="00100F28">
              <w:rPr>
                <w:sz w:val="17"/>
                <w:szCs w:val="17"/>
              </w:rPr>
              <w:t xml:space="preserve">- Опыт </w:t>
            </w:r>
            <w:proofErr w:type="spellStart"/>
            <w:r w:rsidRPr="00100F28">
              <w:rPr>
                <w:sz w:val="17"/>
                <w:szCs w:val="17"/>
              </w:rPr>
              <w:t>волонтерства</w:t>
            </w:r>
            <w:proofErr w:type="spellEnd"/>
            <w:r w:rsidRPr="00100F28">
              <w:rPr>
                <w:sz w:val="17"/>
                <w:szCs w:val="17"/>
              </w:rPr>
              <w:t>: участие в разных социальных проектах.</w:t>
            </w:r>
          </w:p>
          <w:p w14:paraId="1A42A987" w14:textId="6C50C4C6" w:rsidR="00015E91" w:rsidRPr="00100F28" w:rsidRDefault="00CB700C" w:rsidP="0028221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 xml:space="preserve"> Оп</w:t>
            </w:r>
            <w:r>
              <w:rPr>
                <w:color w:val="000000"/>
                <w:sz w:val="17"/>
                <w:szCs w:val="17"/>
                <w:shd w:val="clear" w:color="auto" w:fill="FFFFFF"/>
              </w:rPr>
              <w:t>ыт работы в CAT-системах.</w:t>
            </w:r>
          </w:p>
          <w:p w14:paraId="2AE9689B" w14:textId="355E4A2E" w:rsidR="00E01DB0" w:rsidRDefault="00E01DB0" w:rsidP="00282211"/>
          <w:p w14:paraId="148EA045" w14:textId="20000ED4" w:rsidR="00036450" w:rsidRPr="00D407B2" w:rsidRDefault="00112054" w:rsidP="00282211">
            <w:pPr>
              <w:rPr>
                <w:noProof/>
                <w:color w:val="FFFFFF" w:themeColor="background1"/>
              </w:rPr>
            </w:pPr>
            <w:r w:rsidRPr="00D407B2">
              <w:rPr>
                <w:noProof/>
                <w:color w:val="000000" w:themeColor="text1"/>
                <w:lang w:bidi="ru-RU"/>
              </w:rPr>
              <w:drawing>
                <wp:anchor distT="0" distB="0" distL="114300" distR="114300" simplePos="0" relativeHeight="251659264" behindDoc="1" locked="0" layoutInCell="1" allowOverlap="1" wp14:anchorId="13E97113" wp14:editId="7DA3A2F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4445</wp:posOffset>
                  </wp:positionV>
                  <wp:extent cx="3756660" cy="1257300"/>
                  <wp:effectExtent l="0" t="0" r="0" b="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</wp:wrapPolygon>
                  </wp:wrapTight>
                  <wp:docPr id="12" name="Диаграмма 12" descr="Диаграмма навыков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anchor>
              </w:drawing>
            </w:r>
          </w:p>
        </w:tc>
      </w:tr>
    </w:tbl>
    <w:p w14:paraId="2E0F488F" w14:textId="77777777" w:rsidR="0043117B" w:rsidRPr="00D407B2" w:rsidRDefault="00A10DA5" w:rsidP="00015E91">
      <w:pPr>
        <w:tabs>
          <w:tab w:val="left" w:pos="990"/>
        </w:tabs>
        <w:rPr>
          <w:noProof/>
        </w:rPr>
      </w:pPr>
    </w:p>
    <w:sectPr w:rsidR="0043117B" w:rsidRPr="00D407B2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F486" w14:textId="77777777" w:rsidR="00A10DA5" w:rsidRDefault="00A10DA5" w:rsidP="000C45FF">
      <w:r>
        <w:separator/>
      </w:r>
    </w:p>
  </w:endnote>
  <w:endnote w:type="continuationSeparator" w:id="0">
    <w:p w14:paraId="00D858FF" w14:textId="77777777" w:rsidR="00A10DA5" w:rsidRDefault="00A10DA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72D4" w14:textId="77777777" w:rsidR="00A10DA5" w:rsidRDefault="00A10DA5" w:rsidP="000C45FF">
      <w:r>
        <w:separator/>
      </w:r>
    </w:p>
  </w:footnote>
  <w:footnote w:type="continuationSeparator" w:id="0">
    <w:p w14:paraId="0DB7927A" w14:textId="77777777" w:rsidR="00A10DA5" w:rsidRDefault="00A10DA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B193" w14:textId="77777777" w:rsidR="000C45FF" w:rsidRPr="00D407B2" w:rsidRDefault="000C45FF">
    <w:pPr>
      <w:pStyle w:val="ac"/>
    </w:pPr>
    <w:r w:rsidRPr="00D407B2"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04D9996B" wp14:editId="2ADF3F5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98"/>
    <w:rsid w:val="00015E91"/>
    <w:rsid w:val="00036450"/>
    <w:rsid w:val="00044422"/>
    <w:rsid w:val="00094499"/>
    <w:rsid w:val="000C45FF"/>
    <w:rsid w:val="000E3FD1"/>
    <w:rsid w:val="000F540D"/>
    <w:rsid w:val="00100F28"/>
    <w:rsid w:val="00112054"/>
    <w:rsid w:val="00140912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11F6"/>
    <w:rsid w:val="002400EB"/>
    <w:rsid w:val="00254F48"/>
    <w:rsid w:val="00256CF7"/>
    <w:rsid w:val="00281FD5"/>
    <w:rsid w:val="00282211"/>
    <w:rsid w:val="00292D91"/>
    <w:rsid w:val="002D3CA3"/>
    <w:rsid w:val="0030481B"/>
    <w:rsid w:val="00314BF4"/>
    <w:rsid w:val="003156FC"/>
    <w:rsid w:val="003254B5"/>
    <w:rsid w:val="0037121F"/>
    <w:rsid w:val="00392009"/>
    <w:rsid w:val="00392FFA"/>
    <w:rsid w:val="003A6B7D"/>
    <w:rsid w:val="003B06CA"/>
    <w:rsid w:val="004071FC"/>
    <w:rsid w:val="004142CD"/>
    <w:rsid w:val="00437EAD"/>
    <w:rsid w:val="00444F3C"/>
    <w:rsid w:val="00445947"/>
    <w:rsid w:val="004813B3"/>
    <w:rsid w:val="00496591"/>
    <w:rsid w:val="004C63E4"/>
    <w:rsid w:val="004D3011"/>
    <w:rsid w:val="005223F1"/>
    <w:rsid w:val="005262AC"/>
    <w:rsid w:val="005E39D5"/>
    <w:rsid w:val="00600670"/>
    <w:rsid w:val="0061552B"/>
    <w:rsid w:val="0062123A"/>
    <w:rsid w:val="006425B8"/>
    <w:rsid w:val="00646E75"/>
    <w:rsid w:val="006771D0"/>
    <w:rsid w:val="00684193"/>
    <w:rsid w:val="00715FCB"/>
    <w:rsid w:val="00717C98"/>
    <w:rsid w:val="00743101"/>
    <w:rsid w:val="00776CB6"/>
    <w:rsid w:val="007775E1"/>
    <w:rsid w:val="007867A0"/>
    <w:rsid w:val="007927F5"/>
    <w:rsid w:val="007D7E4D"/>
    <w:rsid w:val="00802CA0"/>
    <w:rsid w:val="00806813"/>
    <w:rsid w:val="008E519C"/>
    <w:rsid w:val="00923ECC"/>
    <w:rsid w:val="009260CD"/>
    <w:rsid w:val="00952C25"/>
    <w:rsid w:val="009F729D"/>
    <w:rsid w:val="00A10DA5"/>
    <w:rsid w:val="00A2118D"/>
    <w:rsid w:val="00AC31CE"/>
    <w:rsid w:val="00AD76E2"/>
    <w:rsid w:val="00B03BE0"/>
    <w:rsid w:val="00B06991"/>
    <w:rsid w:val="00B20152"/>
    <w:rsid w:val="00B23BE9"/>
    <w:rsid w:val="00B359E4"/>
    <w:rsid w:val="00B57D98"/>
    <w:rsid w:val="00B70850"/>
    <w:rsid w:val="00BC5EC8"/>
    <w:rsid w:val="00C066B6"/>
    <w:rsid w:val="00C37BA1"/>
    <w:rsid w:val="00C4468D"/>
    <w:rsid w:val="00C4674C"/>
    <w:rsid w:val="00C506CF"/>
    <w:rsid w:val="00C54025"/>
    <w:rsid w:val="00C72BED"/>
    <w:rsid w:val="00C9578B"/>
    <w:rsid w:val="00CB0055"/>
    <w:rsid w:val="00CB45AA"/>
    <w:rsid w:val="00CB700C"/>
    <w:rsid w:val="00CC0C6D"/>
    <w:rsid w:val="00D04BFE"/>
    <w:rsid w:val="00D2522B"/>
    <w:rsid w:val="00D407B2"/>
    <w:rsid w:val="00D422DE"/>
    <w:rsid w:val="00D5459D"/>
    <w:rsid w:val="00DA1F4D"/>
    <w:rsid w:val="00DB3381"/>
    <w:rsid w:val="00DB4D5D"/>
    <w:rsid w:val="00DD172A"/>
    <w:rsid w:val="00E01DB0"/>
    <w:rsid w:val="00E25A26"/>
    <w:rsid w:val="00E4381A"/>
    <w:rsid w:val="00E55D74"/>
    <w:rsid w:val="00EF37DD"/>
    <w:rsid w:val="00F60274"/>
    <w:rsid w:val="00F77FB9"/>
    <w:rsid w:val="00FB068F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DDAF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1552B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6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  <w:rsid w:val="00C4468D"/>
  </w:style>
  <w:style w:type="character" w:styleId="afa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table of figures"/>
    <w:basedOn w:val="a2"/>
    <w:next w:val="a2"/>
    <w:uiPriority w:val="99"/>
    <w:semiHidden/>
    <w:unhideWhenUsed/>
    <w:rsid w:val="00C4468D"/>
  </w:style>
  <w:style w:type="paragraph" w:styleId="aff3">
    <w:name w:val="macro"/>
    <w:link w:val="aff4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C4468D"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9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C4468D"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468D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styleId="afffe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rsid w:val="00C4468D"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rsid w:val="00C4468D"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rsid w:val="00C4468D"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C4468D"/>
  </w:style>
  <w:style w:type="character" w:customStyle="1" w:styleId="affff7">
    <w:name w:val="Заголовок записки Знак"/>
    <w:basedOn w:val="a3"/>
    <w:link w:val="a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C4468D"/>
  </w:style>
  <w:style w:type="character" w:customStyle="1" w:styleId="affffe">
    <w:name w:val="Электронная подпись Знак"/>
    <w:basedOn w:val="a3"/>
    <w:link w:val="affffd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C4468D"/>
  </w:style>
  <w:style w:type="character" w:customStyle="1" w:styleId="afffff0">
    <w:name w:val="Приветствие Знак"/>
    <w:basedOn w:val="a3"/>
    <w:link w:val="afffff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rsid w:val="00C4468D"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rsid w:val="00C4468D"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9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sid w:val="00C4468D"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edgehogOne/Portfolio/tree/main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2\AppData\Local\Microsoft\Office\16.0\DTS\ru-RU%7b3C3BD577-15FE-4F6F-B6FE-08B2E379FD88%7d\%7b7949B0DA-3120-4EB2-9B64-33DE35D8C84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162031F1374B269FC44486D5DA8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DD0D8C-43CA-4AB7-95D9-FDA69E52C2E3}"/>
      </w:docPartPr>
      <w:docPartBody>
        <w:p w:rsidR="005C3DFD" w:rsidRDefault="00AF1BF4">
          <w:pPr>
            <w:pStyle w:val="61162031F1374B269FC44486D5DA8099"/>
          </w:pPr>
          <w:r w:rsidRPr="00D407B2">
            <w:rPr>
              <w:noProof/>
              <w:lang w:bidi="ru-RU"/>
            </w:rPr>
            <w:t>Контактные данные</w:t>
          </w:r>
        </w:p>
      </w:docPartBody>
    </w:docPart>
    <w:docPart>
      <w:docPartPr>
        <w:name w:val="7158CAB8824F4882993D632BBFD34E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30A38-307D-4C93-8875-D7F381C8D5A2}"/>
      </w:docPartPr>
      <w:docPartBody>
        <w:p w:rsidR="005C3DFD" w:rsidRDefault="00AF1BF4">
          <w:pPr>
            <w:pStyle w:val="7158CAB8824F4882993D632BBFD34EFF"/>
          </w:pPr>
          <w:r w:rsidRPr="00D407B2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2226F36FB30847FCA6559BD9DB80D9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672039-8833-4575-A309-38F72E8F9BF8}"/>
      </w:docPartPr>
      <w:docPartBody>
        <w:p w:rsidR="005C3DFD" w:rsidRDefault="00AF1BF4">
          <w:pPr>
            <w:pStyle w:val="2226F36FB30847FCA6559BD9DB80D99D"/>
          </w:pPr>
          <w:r w:rsidRPr="00D407B2">
            <w:rPr>
              <w:noProof/>
              <w:lang w:bidi="ru-RU"/>
            </w:rPr>
            <w:t>ЭЛЕКТРОННАЯ ПОЧТА:</w:t>
          </w:r>
        </w:p>
      </w:docPartBody>
    </w:docPart>
    <w:docPart>
      <w:docPartPr>
        <w:name w:val="13683A295D60443AB9D1F187742AB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18A0E7-9439-4862-BF7F-5A1E52E7C8E8}"/>
      </w:docPartPr>
      <w:docPartBody>
        <w:p w:rsidR="005C3DFD" w:rsidRDefault="00AF1BF4">
          <w:pPr>
            <w:pStyle w:val="13683A295D60443AB9D1F187742ABD60"/>
          </w:pPr>
          <w:r w:rsidRPr="00D407B2">
            <w:rPr>
              <w:noProof/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F4"/>
    <w:rsid w:val="000F6777"/>
    <w:rsid w:val="00402581"/>
    <w:rsid w:val="004E0DA3"/>
    <w:rsid w:val="005C3DFD"/>
    <w:rsid w:val="006B07DF"/>
    <w:rsid w:val="008A4E2B"/>
    <w:rsid w:val="009603D8"/>
    <w:rsid w:val="00AF1BF4"/>
    <w:rsid w:val="00C150BB"/>
    <w:rsid w:val="00D8169D"/>
    <w:rsid w:val="00DA12F6"/>
    <w:rsid w:val="00D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162031F1374B269FC44486D5DA8099">
    <w:name w:val="61162031F1374B269FC44486D5DA8099"/>
  </w:style>
  <w:style w:type="paragraph" w:customStyle="1" w:styleId="7158CAB8824F4882993D632BBFD34EFF">
    <w:name w:val="7158CAB8824F4882993D632BBFD34EFF"/>
  </w:style>
  <w:style w:type="paragraph" w:customStyle="1" w:styleId="2226F36FB30847FCA6559BD9DB80D99D">
    <w:name w:val="2226F36FB30847FCA6559BD9DB80D99D"/>
  </w:style>
  <w:style w:type="character" w:styleId="a3">
    <w:name w:val="Hyperlink"/>
    <w:basedOn w:val="a0"/>
    <w:uiPriority w:val="99"/>
    <w:unhideWhenUsed/>
    <w:rPr>
      <w:rFonts w:ascii="Calibri" w:hAnsi="Calibri" w:cs="Calibri"/>
      <w:color w:val="C45911" w:themeColor="accent2" w:themeShade="BF"/>
      <w:u w:val="single"/>
    </w:rPr>
  </w:style>
  <w:style w:type="paragraph" w:customStyle="1" w:styleId="13683A295D60443AB9D1F187742ABD60">
    <w:name w:val="13683A295D60443AB9D1F187742ABD60"/>
  </w:style>
  <w:style w:type="character" w:customStyle="1" w:styleId="20">
    <w:name w:val="Заголовок 2 Знак"/>
    <w:basedOn w:val="a0"/>
    <w:link w:val="2"/>
    <w:uiPriority w:val="9"/>
    <w:rPr>
      <w:rFonts w:ascii="Calibri" w:eastAsiaTheme="majorEastAsia" w:hAnsi="Calibri" w:cs="Calibr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8ADE764-AAC2-44E4-A34E-A5662C52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{7949B0DA-3120-4EB2-9B64-33DE35D8C846}tf00546271_win32.dotx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2024-08-27T13:37:00Z</dcterms:created>
  <dcterms:modified xsi:type="dcterms:W3CDTF">2024-12-15T15:33:00Z</dcterms:modified>
</cp:coreProperties>
</file>